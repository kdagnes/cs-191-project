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5B" w:rsidRDefault="004D0AD6">
      <w:pPr>
        <w:pStyle w:val="Textbody"/>
        <w:spacing w:after="0"/>
        <w:rPr>
          <w:rFonts w:hint="eastAsia"/>
        </w:rPr>
      </w:pPr>
      <w:proofErr w:type="gramStart"/>
      <w:r>
        <w:rPr>
          <w:rFonts w:ascii="Verdana" w:hAnsi="Verdana"/>
          <w:b/>
          <w:sz w:val="16"/>
          <w:szCs w:val="16"/>
        </w:rPr>
        <w:t>CS 192 Software Engineering II</w:t>
      </w:r>
      <w:proofErr w:type="gramEnd"/>
    </w:p>
    <w:p w:rsidR="0023425B" w:rsidRDefault="004D0AD6">
      <w:pPr>
        <w:pStyle w:val="Textbody"/>
        <w:spacing w:after="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Implementation Plan and Accountability Report</w:t>
      </w:r>
    </w:p>
    <w:p w:rsidR="0023425B" w:rsidRDefault="0023425B">
      <w:pPr>
        <w:pStyle w:val="Textbody"/>
        <w:spacing w:after="0"/>
        <w:rPr>
          <w:rFonts w:ascii="Verdana" w:hAnsi="Verdana"/>
          <w:b/>
          <w:sz w:val="16"/>
          <w:szCs w:val="16"/>
        </w:rPr>
      </w:pPr>
    </w:p>
    <w:p w:rsidR="0023425B" w:rsidRDefault="004D0AD6">
      <w:pPr>
        <w:pStyle w:val="Textbody"/>
        <w:spacing w:after="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Developer’s Group Name:  The A-Team</w:t>
      </w:r>
    </w:p>
    <w:p w:rsidR="0023425B" w:rsidRDefault="004D0AD6">
      <w:pPr>
        <w:pStyle w:val="Textbody"/>
        <w:spacing w:after="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Project Name: Book Up</w:t>
      </w:r>
    </w:p>
    <w:p w:rsidR="0023425B" w:rsidRDefault="0023425B">
      <w:pPr>
        <w:pStyle w:val="Textbody"/>
        <w:spacing w:after="0"/>
        <w:rPr>
          <w:rFonts w:ascii="Verdana" w:hAnsi="Verdana"/>
          <w:sz w:val="16"/>
          <w:szCs w:val="16"/>
        </w:rPr>
      </w:pPr>
    </w:p>
    <w:p w:rsidR="0023425B" w:rsidRDefault="004D0AD6">
      <w:pPr>
        <w:pStyle w:val="Textbody"/>
        <w:spacing w:after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In this sheet, record planned activities for </w:t>
      </w:r>
      <w:r>
        <w:rPr>
          <w:rFonts w:ascii="Verdana" w:hAnsi="Verdana"/>
          <w:sz w:val="16"/>
          <w:szCs w:val="16"/>
        </w:rPr>
        <w:t>the sprint.  This should be updated per sprint and submitted to the instructor.</w:t>
      </w:r>
    </w:p>
    <w:tbl>
      <w:tblPr>
        <w:tblW w:w="135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2"/>
        <w:gridCol w:w="812"/>
        <w:gridCol w:w="2406"/>
        <w:gridCol w:w="1520"/>
        <w:gridCol w:w="2028"/>
        <w:gridCol w:w="744"/>
        <w:gridCol w:w="5300"/>
      </w:tblGrid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Sprint No.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Accountability</w:t>
            </w:r>
          </w:p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(Name of Person)</w:t>
            </w:r>
          </w:p>
        </w:tc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Done</w:t>
            </w:r>
          </w:p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(Y/N)</w:t>
            </w:r>
          </w:p>
        </w:tc>
        <w:tc>
          <w:tcPr>
            <w:tcW w:w="5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Remarks</w:t>
            </w: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 w:val="restart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1/24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Plan and prepare Sprint Review Checklist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A.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Implementation Plan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1/30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Code </w:t>
            </w:r>
            <w:r>
              <w:rPr>
                <w:rFonts w:ascii="Verdana" w:hAnsi="Verdana"/>
                <w:sz w:val="16"/>
                <w:szCs w:val="16"/>
              </w:rPr>
              <w:t>Account system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A.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Source Code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1/30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Trade system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Matthew A.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Source Code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1/31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account system code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Matthew A.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Scorecard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 Test Scorecard done in CS 191</w:t>
            </w: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1/31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Trade system code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A.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Scorecard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Use </w:t>
            </w:r>
            <w:r>
              <w:rPr>
                <w:rFonts w:ascii="Verdana" w:hAnsi="Verdana"/>
                <w:sz w:val="16"/>
                <w:szCs w:val="16"/>
              </w:rPr>
              <w:t>Test Scorecard done in CS 191</w:t>
            </w: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2/2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of Account system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Matthew A.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2/2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of Trade system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A.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2/3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Review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Review Document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2/3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Retrospect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Retrospect</w:t>
            </w:r>
            <w:r>
              <w:rPr>
                <w:rFonts w:ascii="Verdana" w:hAnsi="Verdana"/>
                <w:sz w:val="16"/>
                <w:szCs w:val="16"/>
              </w:rPr>
              <w:t xml:space="preserve"> Document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Link to Sprint Release Codes in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GitHub</w:t>
            </w:r>
            <w:proofErr w:type="spellEnd"/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135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2-3  Failed to accomplish Sprint Review 2 and 3</w:t>
            </w:r>
          </w:p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  <w:p w:rsidR="0023425B" w:rsidRDefault="004D0AD6">
            <w:pPr>
              <w:pStyle w:val="TableContents"/>
              <w:rPr>
                <w:rFonts w:hint="eastAsia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 file, Code History for Sprints 2 and 3.docx, located at </w:t>
            </w:r>
            <w:hyperlink r:id="rId7" w:history="1">
              <w:r>
                <w:rPr>
                  <w:rStyle w:val="Hyperlink"/>
                  <w:rFonts w:ascii="Verdana" w:hAnsi="Verdana" w:cs="Segoe UI"/>
                  <w:b/>
                  <w:bCs/>
                  <w:sz w:val="16"/>
                  <w:szCs w:val="16"/>
                  <w:shd w:val="clear" w:color="auto" w:fill="FFFFFF"/>
                </w:rPr>
                <w:t>https://github.com/kdagnes/cs-191-project/tree/master/01-Project-Documents/1.2%20Implementation%20Plan</w:t>
              </w:r>
            </w:hyperlink>
            <w:r>
              <w:rPr>
                <w:rFonts w:ascii="Verdana" w:hAnsi="Verdana"/>
                <w:sz w:val="16"/>
                <w:szCs w:val="16"/>
              </w:rPr>
              <w:t xml:space="preserve">, was made to show the code revisions </w:t>
            </w:r>
            <w:r>
              <w:rPr>
                <w:rFonts w:ascii="Verdana" w:hAnsi="Verdana"/>
                <w:sz w:val="16"/>
                <w:szCs w:val="16"/>
              </w:rPr>
              <w:t>based on the history from the project repository made ideally for Sprints 2 and 3.</w:t>
            </w: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4D0AD6">
            <w:pPr>
              <w:pStyle w:val="TableContents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03/08/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Plan and prepare Sprint Review Checklist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Agnes, Karen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Implementation Plan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03/9-13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Design the UI</w:t>
            </w:r>
          </w:p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the Menu, Tables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Ayocho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Matthew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Source Code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03/9-13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Design the UI of the Main Page and other objects like forms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Agnes, Karen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Source Code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03/14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Evaluate the UI </w:t>
            </w:r>
          </w:p>
          <w:p w:rsidR="0023425B" w:rsidRDefault="004D0AD6">
            <w:pPr>
              <w:pStyle w:val="TableContents"/>
              <w:rPr>
                <w:rFonts w:hint="eastAsia"/>
              </w:rPr>
            </w:pPr>
            <w:r>
              <w:rPr>
                <w:rFonts w:ascii="Verdana" w:hAnsi="Verdana"/>
                <w:sz w:val="16"/>
                <w:szCs w:val="16"/>
              </w:rPr>
              <w:t>Of the Menu, Tables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Agnes, Karen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Scorecard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 Test Scorecard done in CS 191</w:t>
            </w: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03/14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Evaluate the UI of the Login Page and other </w:t>
            </w:r>
            <w:r>
              <w:rPr>
                <w:rFonts w:ascii="Verdana" w:hAnsi="Verdana"/>
                <w:sz w:val="16"/>
                <w:szCs w:val="16"/>
              </w:rPr>
              <w:t xml:space="preserve">objects like </w:t>
            </w:r>
            <w:r>
              <w:rPr>
                <w:rFonts w:ascii="Verdana" w:hAnsi="Verdana"/>
                <w:sz w:val="16"/>
                <w:szCs w:val="16"/>
              </w:rPr>
              <w:lastRenderedPageBreak/>
              <w:t>forms.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lastRenderedPageBreak/>
              <w:t>Aycocho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, Matthew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Scorecard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Use Test Scorecard done in CS 191</w:t>
            </w: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03/15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Code Review the UI </w:t>
            </w:r>
          </w:p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the Menu, Tables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Agnes, Karen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03/15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UI of the Main Page and other objects like forms.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Aycocho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>
              <w:rPr>
                <w:rFonts w:ascii="Verdana" w:hAnsi="Verdana"/>
                <w:sz w:val="16"/>
                <w:szCs w:val="16"/>
              </w:rPr>
              <w:t>Matthew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Result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03/17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Review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Review Document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23425B" w:rsidTr="00164CA3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3425B" w:rsidRDefault="0023425B">
            <w:pPr>
              <w:rPr>
                <w:rFonts w:hint="eastAsia"/>
              </w:rPr>
            </w:pPr>
          </w:p>
        </w:tc>
        <w:tc>
          <w:tcPr>
            <w:tcW w:w="81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03/17</w:t>
            </w:r>
          </w:p>
        </w:tc>
        <w:tc>
          <w:tcPr>
            <w:tcW w:w="240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Retrospect</w:t>
            </w:r>
          </w:p>
        </w:tc>
        <w:tc>
          <w:tcPr>
            <w:tcW w:w="152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</w:t>
            </w:r>
          </w:p>
        </w:tc>
        <w:tc>
          <w:tcPr>
            <w:tcW w:w="202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4D0AD6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Retrospect</w:t>
            </w:r>
          </w:p>
        </w:tc>
        <w:tc>
          <w:tcPr>
            <w:tcW w:w="74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425B" w:rsidRDefault="0023425B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164CA3" w:rsidTr="006D7748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CA3" w:rsidRDefault="00164CA3" w:rsidP="00164CA3">
            <w:pPr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Plan and prepare Sprint Review Checklist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Agnes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164CA3" w:rsidTr="006D7748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CA3" w:rsidRDefault="00164CA3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03/30 – 04/</w:t>
            </w:r>
            <w:r w:rsidR="00AF241C"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Finalize overall UI design in the menu, tables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Matthew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Aycocho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Source code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164CA3" w:rsidTr="006D7748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CA3" w:rsidRDefault="00164CA3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 w:rsidP="00347927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03/30 – 04/</w:t>
            </w:r>
            <w:r w:rsidR="00AF241C"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Finalize overall UI design in the objects and forms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Agnes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Source code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164CA3" w:rsidTr="00164CA3">
        <w:tblPrEx>
          <w:tblCellMar>
            <w:top w:w="0" w:type="dxa"/>
            <w:bottom w:w="0" w:type="dxa"/>
          </w:tblCellMar>
        </w:tblPrEx>
        <w:tc>
          <w:tcPr>
            <w:tcW w:w="762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CA3" w:rsidRDefault="00164CA3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04/02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Evaluate the </w:t>
            </w:r>
            <w:r>
              <w:rPr>
                <w:rFonts w:ascii="Verdana" w:hAnsi="Verdana"/>
                <w:sz w:val="16"/>
                <w:szCs w:val="16"/>
              </w:rPr>
              <w:t>overall UI design in the menu, tables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Agnes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Scorecard Result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164CA3" w:rsidTr="00164CA3">
        <w:tblPrEx>
          <w:tblCellMar>
            <w:top w:w="0" w:type="dxa"/>
            <w:bottom w:w="0" w:type="dxa"/>
          </w:tblCellMar>
        </w:tblPrEx>
        <w:tc>
          <w:tcPr>
            <w:tcW w:w="762" w:type="dxa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CA3" w:rsidRDefault="00164CA3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04/02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Evaluate the overall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UI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design in the objects and forms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Matthew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Aychoco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Test Scorecard Result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164CA3" w:rsidTr="00AF241C">
        <w:tblPrEx>
          <w:tblCellMar>
            <w:top w:w="0" w:type="dxa"/>
            <w:bottom w:w="0" w:type="dxa"/>
          </w:tblCellMar>
        </w:tblPrEx>
        <w:tc>
          <w:tcPr>
            <w:tcW w:w="762" w:type="dxa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64CA3" w:rsidRDefault="00164CA3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04/03-05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Code Review the </w:t>
            </w:r>
            <w:r>
              <w:rPr>
                <w:rFonts w:ascii="Verdana" w:hAnsi="Verdana"/>
                <w:sz w:val="16"/>
                <w:szCs w:val="16"/>
              </w:rPr>
              <w:t>overall UI design in the menu, tables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Karen Agnes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Result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CA3" w:rsidRDefault="00164CA3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AF241C" w:rsidTr="00AF241C">
        <w:tblPrEx>
          <w:tblCellMar>
            <w:top w:w="0" w:type="dxa"/>
            <w:bottom w:w="0" w:type="dxa"/>
          </w:tblCellMar>
        </w:tblPrEx>
        <w:tc>
          <w:tcPr>
            <w:tcW w:w="762" w:type="dxa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241C" w:rsidRDefault="00AF241C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04/03-05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Code Review the </w:t>
            </w:r>
            <w:r>
              <w:rPr>
                <w:rFonts w:ascii="Verdana" w:hAnsi="Verdana"/>
                <w:sz w:val="16"/>
                <w:szCs w:val="16"/>
              </w:rPr>
              <w:t>overall UI design in the objects and forms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Matthew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Aychoco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Code Review Result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AF241C" w:rsidTr="00AF241C">
        <w:tblPrEx>
          <w:tblCellMar>
            <w:top w:w="0" w:type="dxa"/>
            <w:bottom w:w="0" w:type="dxa"/>
          </w:tblCellMar>
        </w:tblPrEx>
        <w:tc>
          <w:tcPr>
            <w:tcW w:w="762" w:type="dxa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241C" w:rsidRDefault="00AF241C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04/06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review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Review Document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  <w:tr w:rsidR="00AF241C" w:rsidTr="006D7748">
        <w:tblPrEx>
          <w:tblCellMar>
            <w:top w:w="0" w:type="dxa"/>
            <w:bottom w:w="0" w:type="dxa"/>
          </w:tblCellMar>
        </w:tblPrEx>
        <w:tc>
          <w:tcPr>
            <w:tcW w:w="76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F241C" w:rsidRDefault="00AF241C" w:rsidP="00164CA3">
            <w:pPr>
              <w:jc w:val="center"/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04/06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Retrospect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ALL</w:t>
            </w:r>
            <w:bookmarkStart w:id="0" w:name="_GoBack"/>
            <w:bookmarkEnd w:id="0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Sprint Retrospect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41C" w:rsidRDefault="00AF241C">
            <w:pPr>
              <w:pStyle w:val="TableContents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23425B" w:rsidRDefault="004D0AD6">
      <w:pPr>
        <w:pStyle w:val="Textbody"/>
        <w:spacing w:after="0"/>
        <w:rPr>
          <w:rFonts w:hint="eastAsia"/>
        </w:rPr>
      </w:pPr>
      <w:commentRangeStart w:id="1"/>
      <w:r>
        <w:rPr>
          <w:rFonts w:ascii="Verdana" w:hAnsi="Verdana"/>
          <w:sz w:val="16"/>
          <w:szCs w:val="16"/>
        </w:rPr>
        <w:commentReference w:id="1"/>
      </w:r>
      <w:commentRangeEnd w:id="1"/>
    </w:p>
    <w:sectPr w:rsidR="0023425B">
      <w:footerReference w:type="default" r:id="rId9"/>
      <w:pgSz w:w="15840" w:h="12240" w:orient="landscape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" w:date="2015-01-27T13:39:00Z" w:initials="">
    <w:p w:rsidR="0023425B" w:rsidRDefault="004D0AD6">
      <w:pPr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>&lt;!--</w:t>
      </w:r>
      <w:proofErr w:type="spellStart"/>
      <w:r>
        <w:t>EndFragment</w:t>
      </w:r>
      <w:proofErr w:type="spellEnd"/>
      <w:r>
        <w:t>--&gt;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AD6" w:rsidRDefault="004D0AD6">
      <w:pPr>
        <w:rPr>
          <w:rFonts w:hint="eastAsia"/>
        </w:rPr>
      </w:pPr>
      <w:r>
        <w:separator/>
      </w:r>
    </w:p>
  </w:endnote>
  <w:endnote w:type="continuationSeparator" w:id="0">
    <w:p w:rsidR="004D0AD6" w:rsidRDefault="004D0A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1B2" w:rsidRDefault="004D0AD6">
    <w:pPr>
      <w:pStyle w:val="Footer"/>
      <w:rPr>
        <w:rFonts w:ascii="Verdana" w:hAnsi="Verdana"/>
        <w:sz w:val="16"/>
        <w:szCs w:val="16"/>
      </w:rPr>
    </w:pPr>
    <w:proofErr w:type="gramStart"/>
    <w:r>
      <w:rPr>
        <w:rFonts w:ascii="Verdana" w:hAnsi="Verdana"/>
        <w:sz w:val="16"/>
        <w:szCs w:val="16"/>
      </w:rPr>
      <w:t>rcsolamo:</w:t>
    </w:r>
    <w:proofErr w:type="gramEnd"/>
    <w:r>
      <w:rPr>
        <w:rFonts w:ascii="Verdana" w:hAnsi="Verdana"/>
        <w:sz w:val="16"/>
        <w:szCs w:val="16"/>
      </w:rPr>
      <w:t>2nd AY 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AD6" w:rsidRDefault="004D0A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D0AD6" w:rsidRDefault="004D0A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3425B"/>
    <w:rsid w:val="00164CA3"/>
    <w:rsid w:val="0023425B"/>
    <w:rsid w:val="004D0AD6"/>
    <w:rsid w:val="006B37EE"/>
    <w:rsid w:val="00AF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6786"/>
        <w:tab w:val="right" w:pos="13572"/>
      </w:tabs>
    </w:p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js-path-segment">
    <w:name w:val="js-path-segment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eparator">
    <w:name w:val="separator"/>
    <w:basedOn w:val="DefaultParagraphFont"/>
  </w:style>
  <w:style w:type="character" w:styleId="Strong">
    <w:name w:val="Strong"/>
    <w:basedOn w:val="DefaultParagraphFont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6786"/>
        <w:tab w:val="right" w:pos="13572"/>
      </w:tabs>
    </w:pPr>
  </w:style>
  <w:style w:type="character" w:customStyle="1" w:styleId="NumberingSymbols">
    <w:name w:val="Numbering Symbols"/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js-path-segment">
    <w:name w:val="js-path-segment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separator">
    <w:name w:val="separator"/>
    <w:basedOn w:val="DefaultParagraphFont"/>
  </w:style>
  <w:style w:type="character" w:styleId="Strong">
    <w:name w:val="Strong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hyperlink" Target="https://github.com/kdagnes/cs-191-project/tree/master/01-Project-Documents/1.2%20Implementation%20Pla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Margaret Agnes</dc:creator>
  <cp:lastModifiedBy>Asus</cp:lastModifiedBy>
  <cp:revision>2</cp:revision>
  <dcterms:created xsi:type="dcterms:W3CDTF">2017-04-06T11:55:00Z</dcterms:created>
  <dcterms:modified xsi:type="dcterms:W3CDTF">2017-04-06T11:55:00Z</dcterms:modified>
</cp:coreProperties>
</file>